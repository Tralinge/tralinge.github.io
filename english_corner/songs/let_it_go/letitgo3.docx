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6C" w:rsidRDefault="00092B6C" w:rsidP="00092B6C">
      <w:pPr>
        <w:jc w:val="center"/>
        <w:rPr>
          <w:sz w:val="48"/>
          <w:szCs w:val="48"/>
        </w:rPr>
      </w:pPr>
      <w:bookmarkStart w:id="0" w:name="_Hlk8404530"/>
      <w:r w:rsidRPr="00A2619E">
        <w:rPr>
          <w:noProof/>
        </w:rPr>
        <w:drawing>
          <wp:anchor distT="0" distB="0" distL="114300" distR="114300" simplePos="0" relativeHeight="251657216" behindDoc="1" locked="0" layoutInCell="1" allowOverlap="1" wp14:anchorId="1654B4C6">
            <wp:simplePos x="0" y="0"/>
            <wp:positionH relativeFrom="page">
              <wp:align>right</wp:align>
            </wp:positionH>
            <wp:positionV relativeFrom="paragraph">
              <wp:posOffset>-912706</wp:posOffset>
            </wp:positionV>
            <wp:extent cx="7762474" cy="1005147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474" cy="10051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CC8">
        <w:rPr>
          <w:sz w:val="48"/>
          <w:szCs w:val="48"/>
        </w:rPr>
        <w:t>Let it Go</w:t>
      </w:r>
      <w:r>
        <w:rPr>
          <w:sz w:val="48"/>
          <w:szCs w:val="48"/>
        </w:rPr>
        <w:t xml:space="preserve"> – Part </w:t>
      </w:r>
      <w:r w:rsidR="00D53E59">
        <w:rPr>
          <w:sz w:val="48"/>
          <w:szCs w:val="48"/>
        </w:rPr>
        <w:t>3</w:t>
      </w:r>
    </w:p>
    <w:p w:rsidR="00092B6C" w:rsidRPr="00517085" w:rsidRDefault="00092B6C" w:rsidP="00092B6C">
      <w:pPr>
        <w:ind w:left="360"/>
        <w:rPr>
          <w:sz w:val="36"/>
          <w:szCs w:val="36"/>
        </w:rPr>
      </w:pPr>
      <w:r w:rsidRPr="003F5A92">
        <w:rPr>
          <w:sz w:val="36"/>
          <w:szCs w:val="36"/>
        </w:rPr>
        <w:t>New Words</w:t>
      </w:r>
    </w:p>
    <w:p w:rsidR="00092B6C" w:rsidRDefault="00092B6C" w:rsidP="00092B6C">
      <w:pPr>
        <w:jc w:val="center"/>
      </w:pPr>
      <w:r>
        <w:t xml:space="preserve"> </w:t>
      </w:r>
    </w:p>
    <w:p w:rsidR="00092B6C" w:rsidRDefault="00485F27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b/>
          <w:sz w:val="32"/>
          <w:szCs w:val="32"/>
          <w:u w:val="single"/>
        </w:rPr>
        <w:t>distance</w:t>
      </w:r>
      <w:r w:rsidR="00092B6C">
        <w:rPr>
          <w:rFonts w:cs="Times New Roman"/>
          <w:sz w:val="32"/>
          <w:szCs w:val="32"/>
        </w:rPr>
        <w:t xml:space="preserve"> – </w:t>
      </w:r>
      <w:r>
        <w:rPr>
          <w:rFonts w:cs="Times New Roman"/>
          <w:sz w:val="32"/>
          <w:szCs w:val="32"/>
        </w:rPr>
        <w:t>length; space between things</w:t>
      </w:r>
    </w:p>
    <w:p w:rsidR="00092B6C" w:rsidRDefault="00485F27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___________ from here to Beijing is about 1</w:t>
      </w:r>
      <w:r w:rsidR="007819C7"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</w:rPr>
        <w:t>,000 km.</w:t>
      </w:r>
    </w:p>
    <w:bookmarkEnd w:id="0"/>
    <w:p w:rsidR="00092B6C" w:rsidRDefault="00092B6C" w:rsidP="00092B6C">
      <w:pPr>
        <w:ind w:left="360"/>
        <w:rPr>
          <w:rFonts w:cs="Times New Roman"/>
          <w:sz w:val="32"/>
          <w:szCs w:val="32"/>
        </w:rPr>
      </w:pPr>
    </w:p>
    <w:p w:rsidR="00F17FDA" w:rsidRDefault="00485F27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b/>
          <w:sz w:val="32"/>
          <w:szCs w:val="32"/>
          <w:u w:val="single"/>
        </w:rPr>
        <w:t>control</w:t>
      </w:r>
      <w:r w:rsidR="0006376B">
        <w:rPr>
          <w:rFonts w:cs="Times New Roman"/>
          <w:sz w:val="32"/>
          <w:szCs w:val="32"/>
        </w:rPr>
        <w:t xml:space="preserve"> – </w:t>
      </w:r>
      <w:r>
        <w:rPr>
          <w:rFonts w:cs="Times New Roman"/>
          <w:sz w:val="32"/>
          <w:szCs w:val="32"/>
        </w:rPr>
        <w:t>determine behavior; regulate</w:t>
      </w:r>
    </w:p>
    <w:p w:rsidR="00485F27" w:rsidRDefault="00485F27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You can’t tell me what to do, you don’t __________ me.</w:t>
      </w:r>
    </w:p>
    <w:p w:rsidR="00485F27" w:rsidRDefault="00485F27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Beijing _______________ all of China.</w:t>
      </w:r>
    </w:p>
    <w:p w:rsidR="0006376B" w:rsidRDefault="0006376B" w:rsidP="00801AB1">
      <w:pPr>
        <w:rPr>
          <w:rFonts w:cs="Times New Roman"/>
          <w:sz w:val="32"/>
          <w:szCs w:val="32"/>
        </w:rPr>
      </w:pPr>
    </w:p>
    <w:p w:rsidR="0006376B" w:rsidRDefault="00485F27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b/>
          <w:sz w:val="32"/>
          <w:szCs w:val="32"/>
          <w:u w:val="single"/>
        </w:rPr>
        <w:t>test the limits</w:t>
      </w:r>
      <w:r w:rsidR="0006376B">
        <w:rPr>
          <w:rFonts w:cs="Times New Roman"/>
          <w:sz w:val="32"/>
          <w:szCs w:val="32"/>
        </w:rPr>
        <w:t xml:space="preserve"> – </w:t>
      </w:r>
      <w:r>
        <w:rPr>
          <w:rFonts w:cs="Times New Roman"/>
          <w:sz w:val="32"/>
          <w:szCs w:val="32"/>
        </w:rPr>
        <w:t>find the maximum and minimum values</w:t>
      </w:r>
    </w:p>
    <w:p w:rsidR="00485F27" w:rsidRDefault="008C40EA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How fast can the car go? I don’t know, let’s ____________.</w:t>
      </w:r>
    </w:p>
    <w:p w:rsidR="008C40EA" w:rsidRDefault="008C40EA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can barely see the bacteria, it is ____________ of the microscope.</w:t>
      </w:r>
    </w:p>
    <w:p w:rsidR="0006376B" w:rsidRDefault="0006376B" w:rsidP="00092B6C">
      <w:pPr>
        <w:ind w:left="360"/>
        <w:rPr>
          <w:rFonts w:cs="Times New Roman"/>
          <w:sz w:val="32"/>
          <w:szCs w:val="32"/>
        </w:rPr>
      </w:pPr>
    </w:p>
    <w:p w:rsidR="00496520" w:rsidRDefault="008C40EA" w:rsidP="00092B6C">
      <w:pPr>
        <w:ind w:left="360"/>
        <w:rPr>
          <w:rFonts w:cs="Times New Roman"/>
          <w:sz w:val="32"/>
          <w:szCs w:val="32"/>
        </w:rPr>
      </w:pPr>
      <w:r w:rsidRPr="008C40EA">
        <w:rPr>
          <w:rFonts w:cs="Times New Roman"/>
          <w:b/>
          <w:sz w:val="32"/>
          <w:szCs w:val="32"/>
          <w:u w:val="single"/>
        </w:rPr>
        <w:t>break through</w:t>
      </w:r>
      <w:r w:rsidR="0006376B">
        <w:rPr>
          <w:rFonts w:cs="Times New Roman"/>
          <w:sz w:val="32"/>
          <w:szCs w:val="32"/>
        </w:rPr>
        <w:t xml:space="preserve"> – </w:t>
      </w:r>
      <w:r>
        <w:rPr>
          <w:rFonts w:cs="Times New Roman"/>
          <w:sz w:val="32"/>
          <w:szCs w:val="32"/>
        </w:rPr>
        <w:t>force through something</w:t>
      </w:r>
      <w:r w:rsidR="007F7A21">
        <w:rPr>
          <w:rFonts w:cs="Times New Roman"/>
          <w:sz w:val="32"/>
          <w:szCs w:val="32"/>
        </w:rPr>
        <w:t>;</w:t>
      </w:r>
      <w:r>
        <w:rPr>
          <w:rFonts w:cs="Times New Roman"/>
          <w:sz w:val="32"/>
          <w:szCs w:val="32"/>
        </w:rPr>
        <w:t xml:space="preserve"> achieve somethi</w:t>
      </w:r>
      <w:r w:rsidR="00496520">
        <w:rPr>
          <w:rFonts w:cs="Times New Roman"/>
          <w:sz w:val="32"/>
          <w:szCs w:val="32"/>
        </w:rPr>
        <w:t>ng</w:t>
      </w:r>
    </w:p>
    <w:p w:rsidR="007F7A21" w:rsidRDefault="00496520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We must ____________ this ice to get to the other side.</w:t>
      </w:r>
      <w:r w:rsidR="007F7A21">
        <w:rPr>
          <w:rFonts w:cs="Times New Roman"/>
          <w:sz w:val="32"/>
          <w:szCs w:val="32"/>
        </w:rPr>
        <w:t xml:space="preserve"> </w:t>
      </w:r>
    </w:p>
    <w:p w:rsidR="0006376B" w:rsidRDefault="00496520" w:rsidP="00801AB1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She is really trying to ______________ and win the medal.</w:t>
      </w:r>
    </w:p>
    <w:p w:rsidR="0006376B" w:rsidRDefault="0006376B" w:rsidP="00092B6C">
      <w:pPr>
        <w:ind w:left="360"/>
        <w:rPr>
          <w:rFonts w:cs="Times New Roman"/>
          <w:sz w:val="32"/>
          <w:szCs w:val="32"/>
        </w:rPr>
      </w:pPr>
    </w:p>
    <w:p w:rsidR="0006376B" w:rsidRDefault="00496520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b/>
          <w:sz w:val="32"/>
          <w:szCs w:val="32"/>
          <w:u w:val="single"/>
        </w:rPr>
        <w:t>rules</w:t>
      </w:r>
      <w:r w:rsidR="0006376B">
        <w:rPr>
          <w:rFonts w:cs="Times New Roman"/>
          <w:sz w:val="32"/>
          <w:szCs w:val="32"/>
        </w:rPr>
        <w:t xml:space="preserve"> – </w:t>
      </w:r>
      <w:r>
        <w:rPr>
          <w:rFonts w:cs="Times New Roman"/>
          <w:sz w:val="32"/>
          <w:szCs w:val="32"/>
        </w:rPr>
        <w:t>laws; something you must follow</w:t>
      </w:r>
    </w:p>
    <w:p w:rsidR="00496520" w:rsidRDefault="00496520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You know the __________! No running in the classroom!</w:t>
      </w:r>
    </w:p>
    <w:p w:rsidR="007D2938" w:rsidRDefault="00496520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Don’t run, be quiet, no eating… There are too many rules!</w:t>
      </w:r>
    </w:p>
    <w:p w:rsidR="0006376B" w:rsidRDefault="0006376B" w:rsidP="00092B6C">
      <w:pPr>
        <w:ind w:left="360"/>
        <w:rPr>
          <w:rFonts w:cs="Times New Roman"/>
          <w:sz w:val="32"/>
          <w:szCs w:val="32"/>
        </w:rPr>
      </w:pPr>
    </w:p>
    <w:p w:rsidR="0006376B" w:rsidRDefault="00496520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b/>
          <w:sz w:val="32"/>
          <w:szCs w:val="32"/>
          <w:u w:val="single"/>
        </w:rPr>
        <w:t>one with</w:t>
      </w:r>
      <w:r w:rsidR="0006376B">
        <w:rPr>
          <w:rFonts w:cs="Times New Roman"/>
          <w:sz w:val="32"/>
          <w:szCs w:val="32"/>
        </w:rPr>
        <w:t xml:space="preserve"> –</w:t>
      </w:r>
      <w:r w:rsidR="00801AB1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in agreement; relaxed; peaceful</w:t>
      </w:r>
    </w:p>
    <w:p w:rsidR="005A13DA" w:rsidRDefault="005A13DA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am _______________________ nature.</w:t>
      </w:r>
    </w:p>
    <w:p w:rsidR="005A13DA" w:rsidRDefault="005A13DA" w:rsidP="00092B6C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two parties are at ________________ each other on this.</w:t>
      </w:r>
    </w:p>
    <w:p w:rsidR="000C0D66" w:rsidRDefault="000C0D66" w:rsidP="00496520">
      <w:pPr>
        <w:ind w:left="360"/>
        <w:rPr>
          <w:rFonts w:cs="Times New Roman"/>
          <w:sz w:val="32"/>
          <w:szCs w:val="32"/>
        </w:rPr>
      </w:pPr>
    </w:p>
    <w:p w:rsidR="00092B6C" w:rsidRDefault="00092B6C">
      <w:pPr>
        <w:spacing w:after="160" w:line="259" w:lineRule="auto"/>
      </w:pPr>
      <w:r>
        <w:br w:type="page"/>
      </w:r>
    </w:p>
    <w:p w:rsidR="00FB2EAC" w:rsidRDefault="007819C7" w:rsidP="008F22B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84C99C">
            <wp:simplePos x="0" y="0"/>
            <wp:positionH relativeFrom="margin">
              <wp:posOffset>274320</wp:posOffset>
            </wp:positionH>
            <wp:positionV relativeFrom="paragraph">
              <wp:posOffset>0</wp:posOffset>
            </wp:positionV>
            <wp:extent cx="3060814" cy="130302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9" t="20797" r="279"/>
                    <a:stretch/>
                  </pic:blipFill>
                  <pic:spPr bwMode="auto">
                    <a:xfrm>
                      <a:off x="0" y="0"/>
                      <a:ext cx="3074157" cy="130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noProof/>
          <w:color w:val="222222"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151313" cy="1615440"/>
            <wp:effectExtent l="0" t="0" r="190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0248f5835e72a243ef7a3a4de55c5a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13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B6C" w:rsidRPr="00A2619E">
        <w:rPr>
          <w:noProof/>
        </w:rPr>
        <w:drawing>
          <wp:anchor distT="0" distB="0" distL="114300" distR="114300" simplePos="0" relativeHeight="251659264" behindDoc="1" locked="0" layoutInCell="1" allowOverlap="1" wp14:anchorId="574303B7" wp14:editId="40F27AFE">
            <wp:simplePos x="0" y="0"/>
            <wp:positionH relativeFrom="page">
              <wp:align>left</wp:align>
            </wp:positionH>
            <wp:positionV relativeFrom="paragraph">
              <wp:posOffset>-916517</wp:posOffset>
            </wp:positionV>
            <wp:extent cx="7762474" cy="10051473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474" cy="10051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EAC" w:rsidRDefault="00FB2EAC" w:rsidP="008F22B1"/>
    <w:p w:rsidR="0068169D" w:rsidRDefault="0068169D" w:rsidP="008F22B1"/>
    <w:p w:rsidR="007819C7" w:rsidRDefault="007819C7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</w:p>
    <w:p w:rsidR="007819C7" w:rsidRDefault="007819C7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</w:p>
    <w:p w:rsidR="007819C7" w:rsidRDefault="007819C7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29CEC4" wp14:editId="68EDF531">
                <wp:simplePos x="0" y="0"/>
                <wp:positionH relativeFrom="column">
                  <wp:posOffset>878840</wp:posOffset>
                </wp:positionH>
                <wp:positionV relativeFrom="margin">
                  <wp:posOffset>1290320</wp:posOffset>
                </wp:positionV>
                <wp:extent cx="1854200" cy="393700"/>
                <wp:effectExtent l="0" t="0" r="0" b="63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C7" w:rsidRPr="00A03D02" w:rsidRDefault="007819C7" w:rsidP="007819C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distance: 11,000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9CE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2pt;margin-top:101.6pt;width:146pt;height:3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" filled="f" stroked="f">
                <v:textbox>
                  <w:txbxContent>
                    <w:p w:rsidR="007819C7" w:rsidRPr="00A03D02" w:rsidRDefault="007819C7" w:rsidP="007819C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distance: 11,000 km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7819C7" w:rsidRDefault="007819C7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29CEC4" wp14:editId="68EDF531">
                <wp:simplePos x="0" y="0"/>
                <wp:positionH relativeFrom="margin">
                  <wp:align>right</wp:align>
                </wp:positionH>
                <wp:positionV relativeFrom="margin">
                  <wp:posOffset>1539240</wp:posOffset>
                </wp:positionV>
                <wp:extent cx="1643380" cy="57912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C7" w:rsidRPr="00A03D02" w:rsidRDefault="007819C7" w:rsidP="007819C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Someone is controlling 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CEC4" id="_x0000_s1027" type="#_x0000_t202" style="position:absolute;left:0;text-align:left;margin-left:78.2pt;margin-top:121.2pt;width:129.4pt;height:45.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" filled="f" stroked="f">
                <v:textbox>
                  <w:txbxContent>
                    <w:p w:rsidR="007819C7" w:rsidRPr="00A03D02" w:rsidRDefault="007819C7" w:rsidP="007819C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Someone is controlling me.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485F27" w:rsidRDefault="00BE7359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  <w:r w:rsidRPr="00BE7359">
        <w:rPr>
          <w:rFonts w:eastAsia="Times New Roman" w:cs="Times New Roman"/>
          <w:color w:val="222222"/>
          <w:sz w:val="40"/>
          <w:szCs w:val="40"/>
        </w:rPr>
        <w:t xml:space="preserve">It's funny how some </w:t>
      </w:r>
      <w:r w:rsidRPr="00485F27">
        <w:rPr>
          <w:rFonts w:eastAsia="Times New Roman" w:cs="Times New Roman"/>
          <w:b/>
          <w:color w:val="222222"/>
          <w:sz w:val="40"/>
          <w:szCs w:val="40"/>
        </w:rPr>
        <w:t>distance</w:t>
      </w:r>
      <w:r w:rsidRPr="00BE7359">
        <w:rPr>
          <w:rFonts w:eastAsia="Times New Roman" w:cs="Times New Roman"/>
          <w:color w:val="222222"/>
          <w:sz w:val="40"/>
          <w:szCs w:val="40"/>
        </w:rPr>
        <w:t xml:space="preserve"> </w:t>
      </w:r>
    </w:p>
    <w:p w:rsidR="00485F27" w:rsidRDefault="00BE7359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  <w:r w:rsidRPr="00BE7359">
        <w:rPr>
          <w:rFonts w:eastAsia="Times New Roman" w:cs="Times New Roman"/>
          <w:color w:val="222222"/>
          <w:sz w:val="40"/>
          <w:szCs w:val="40"/>
        </w:rPr>
        <w:t>makes everything seem small</w:t>
      </w:r>
      <w:r w:rsidRPr="00BE7359">
        <w:rPr>
          <w:rFonts w:eastAsia="Times New Roman" w:cs="Times New Roman"/>
          <w:color w:val="222222"/>
          <w:sz w:val="40"/>
          <w:szCs w:val="40"/>
        </w:rPr>
        <w:br/>
        <w:t xml:space="preserve">And the fears that once </w:t>
      </w:r>
      <w:r w:rsidRPr="00BE7359">
        <w:rPr>
          <w:rFonts w:eastAsia="Times New Roman" w:cs="Times New Roman"/>
          <w:b/>
          <w:color w:val="222222"/>
          <w:sz w:val="40"/>
          <w:szCs w:val="40"/>
        </w:rPr>
        <w:t>controlled</w:t>
      </w:r>
      <w:r w:rsidRPr="00BE7359">
        <w:rPr>
          <w:rFonts w:eastAsia="Times New Roman" w:cs="Times New Roman"/>
          <w:color w:val="222222"/>
          <w:sz w:val="40"/>
          <w:szCs w:val="40"/>
        </w:rPr>
        <w:t xml:space="preserve"> me </w:t>
      </w:r>
    </w:p>
    <w:p w:rsidR="00485F27" w:rsidRDefault="00047940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2790825</wp:posOffset>
            </wp:positionH>
            <wp:positionV relativeFrom="paragraph">
              <wp:posOffset>302260</wp:posOffset>
            </wp:positionV>
            <wp:extent cx="2065867" cy="15494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67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447040</wp:posOffset>
            </wp:positionV>
            <wp:extent cx="1440180" cy="1440180"/>
            <wp:effectExtent l="0" t="0" r="762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359" w:rsidRPr="00BE7359">
        <w:rPr>
          <w:rFonts w:eastAsia="Times New Roman" w:cs="Times New Roman"/>
          <w:color w:val="222222"/>
          <w:sz w:val="40"/>
          <w:szCs w:val="40"/>
        </w:rPr>
        <w:t>can't get to me at all</w:t>
      </w:r>
      <w:r w:rsidR="00BE7359" w:rsidRPr="00BE7359">
        <w:rPr>
          <w:rFonts w:eastAsia="Times New Roman" w:cs="Times New Roman"/>
          <w:color w:val="222222"/>
          <w:sz w:val="40"/>
          <w:szCs w:val="40"/>
        </w:rPr>
        <w:br/>
      </w:r>
    </w:p>
    <w:p w:rsidR="001831C9" w:rsidRDefault="00047940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29CEC4" wp14:editId="68EDF531">
                <wp:simplePos x="0" y="0"/>
                <wp:positionH relativeFrom="margin">
                  <wp:posOffset>4541520</wp:posOffset>
                </wp:positionH>
                <wp:positionV relativeFrom="margin">
                  <wp:posOffset>3307080</wp:posOffset>
                </wp:positionV>
                <wp:extent cx="1432560" cy="815340"/>
                <wp:effectExtent l="0" t="0" r="0" b="381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C7" w:rsidRPr="00A03D02" w:rsidRDefault="00047940" w:rsidP="007819C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breaking through a 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CEC4" id="_x0000_s1028" type="#_x0000_t202" style="position:absolute;left:0;text-align:left;margin-left:357.6pt;margin-top:260.4pt;width:112.8pt;height:64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" filled="f" stroked="f">
                <v:textbox>
                  <w:txbxContent>
                    <w:p w:rsidR="007819C7" w:rsidRPr="00A03D02" w:rsidRDefault="00047940" w:rsidP="007819C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breaking through a wall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29CEC4" wp14:editId="68EDF531">
                <wp:simplePos x="0" y="0"/>
                <wp:positionH relativeFrom="column">
                  <wp:posOffset>1325880</wp:posOffset>
                </wp:positionH>
                <wp:positionV relativeFrom="margin">
                  <wp:posOffset>3223260</wp:posOffset>
                </wp:positionV>
                <wp:extent cx="1188720" cy="108966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C7" w:rsidRPr="00A03D02" w:rsidRDefault="00047940" w:rsidP="007819C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speed limit: 60 kilometers per 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CEC4" id="_x0000_s1029" type="#_x0000_t202" style="position:absolute;left:0;text-align:left;margin-left:104.4pt;margin-top:253.8pt;width:93.6pt;height:85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" filled="f" stroked="f">
                <v:textbox>
                  <w:txbxContent>
                    <w:p w:rsidR="007819C7" w:rsidRPr="00A03D02" w:rsidRDefault="00047940" w:rsidP="007819C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speed limit: 60 kilometers per hour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1831C9" w:rsidRDefault="001831C9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</w:p>
    <w:p w:rsidR="001831C9" w:rsidRDefault="001831C9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</w:p>
    <w:p w:rsidR="001831C9" w:rsidRDefault="001831C9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</w:p>
    <w:p w:rsidR="001831C9" w:rsidRDefault="007819C7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59055</wp:posOffset>
            </wp:positionV>
            <wp:extent cx="1739900" cy="17399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ool-rules-symbol-sign-k2-062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359" w:rsidRPr="00BE7359" w:rsidRDefault="00BE7359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  <w:r w:rsidRPr="00BE7359">
        <w:rPr>
          <w:rFonts w:eastAsia="Times New Roman" w:cs="Times New Roman"/>
          <w:color w:val="222222"/>
          <w:sz w:val="40"/>
          <w:szCs w:val="40"/>
        </w:rPr>
        <w:t>It's time to see what I can do</w:t>
      </w:r>
      <w:r w:rsidRPr="00BE7359">
        <w:rPr>
          <w:rFonts w:eastAsia="Times New Roman" w:cs="Times New Roman"/>
          <w:color w:val="222222"/>
          <w:sz w:val="40"/>
          <w:szCs w:val="40"/>
        </w:rPr>
        <w:br/>
        <w:t xml:space="preserve">To </w:t>
      </w:r>
      <w:r w:rsidRPr="00BE7359">
        <w:rPr>
          <w:rFonts w:eastAsia="Times New Roman" w:cs="Times New Roman"/>
          <w:b/>
          <w:color w:val="222222"/>
          <w:sz w:val="40"/>
          <w:szCs w:val="40"/>
        </w:rPr>
        <w:t>test the limits</w:t>
      </w:r>
      <w:r w:rsidRPr="00BE7359">
        <w:rPr>
          <w:rFonts w:eastAsia="Times New Roman" w:cs="Times New Roman"/>
          <w:color w:val="222222"/>
          <w:sz w:val="40"/>
          <w:szCs w:val="40"/>
        </w:rPr>
        <w:t xml:space="preserve"> and </w:t>
      </w:r>
      <w:r w:rsidRPr="00BE7359">
        <w:rPr>
          <w:rFonts w:eastAsia="Times New Roman" w:cs="Times New Roman"/>
          <w:b/>
          <w:color w:val="222222"/>
          <w:sz w:val="40"/>
          <w:szCs w:val="40"/>
        </w:rPr>
        <w:t>break through</w:t>
      </w:r>
      <w:r w:rsidRPr="00BE7359">
        <w:rPr>
          <w:rFonts w:eastAsia="Times New Roman" w:cs="Times New Roman"/>
          <w:color w:val="222222"/>
          <w:sz w:val="40"/>
          <w:szCs w:val="40"/>
        </w:rPr>
        <w:br/>
        <w:t xml:space="preserve">No right, no wrong, no </w:t>
      </w:r>
      <w:r w:rsidRPr="008C40EA">
        <w:rPr>
          <w:rFonts w:eastAsia="Times New Roman" w:cs="Times New Roman"/>
          <w:b/>
          <w:color w:val="222222"/>
          <w:sz w:val="40"/>
          <w:szCs w:val="40"/>
        </w:rPr>
        <w:t>rules</w:t>
      </w:r>
      <w:r w:rsidRPr="00BE7359">
        <w:rPr>
          <w:rFonts w:eastAsia="Times New Roman" w:cs="Times New Roman"/>
          <w:color w:val="222222"/>
          <w:sz w:val="40"/>
          <w:szCs w:val="40"/>
        </w:rPr>
        <w:t xml:space="preserve"> for me</w:t>
      </w:r>
      <w:r w:rsidRPr="00BE7359">
        <w:rPr>
          <w:rFonts w:eastAsia="Times New Roman" w:cs="Times New Roman"/>
          <w:color w:val="222222"/>
          <w:sz w:val="40"/>
          <w:szCs w:val="40"/>
        </w:rPr>
        <w:br/>
        <w:t>I'm free</w:t>
      </w:r>
    </w:p>
    <w:p w:rsidR="00BE7359" w:rsidRDefault="007819C7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29CEC4" wp14:editId="68EDF531">
                <wp:simplePos x="0" y="0"/>
                <wp:positionH relativeFrom="column">
                  <wp:posOffset>4345940</wp:posOffset>
                </wp:positionH>
                <wp:positionV relativeFrom="margin">
                  <wp:posOffset>5974080</wp:posOffset>
                </wp:positionV>
                <wp:extent cx="1270000" cy="36576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C7" w:rsidRPr="00A03D02" w:rsidRDefault="00047940" w:rsidP="007819C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CEC4" id="_x0000_s1030" type="#_x0000_t202" style="position:absolute;left:0;text-align:left;margin-left:342.2pt;margin-top:470.4pt;width:100pt;height:2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" filled="f" stroked="f">
                <v:textbox>
                  <w:txbxContent>
                    <w:p w:rsidR="007819C7" w:rsidRPr="00A03D02" w:rsidRDefault="00047940" w:rsidP="007819C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rules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BE7359" w:rsidRDefault="00BE7359" w:rsidP="005319A6">
      <w:pPr>
        <w:shd w:val="clear" w:color="auto" w:fill="FFFFFF"/>
        <w:ind w:left="270"/>
        <w:rPr>
          <w:rFonts w:eastAsia="Times New Roman" w:cs="Times New Roman"/>
          <w:color w:val="222222"/>
          <w:sz w:val="40"/>
          <w:szCs w:val="40"/>
        </w:rPr>
      </w:pPr>
      <w:bookmarkStart w:id="1" w:name="_GoBack"/>
      <w:bookmarkEnd w:id="1"/>
    </w:p>
    <w:p w:rsidR="008C42FE" w:rsidRPr="002F138C" w:rsidRDefault="00047940" w:rsidP="007819C7">
      <w:pPr>
        <w:shd w:val="clear" w:color="auto" w:fill="FFFFFF"/>
        <w:ind w:left="2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29CEC4" wp14:editId="68EDF531">
                <wp:simplePos x="0" y="0"/>
                <wp:positionH relativeFrom="column">
                  <wp:posOffset>3368040</wp:posOffset>
                </wp:positionH>
                <wp:positionV relativeFrom="margin">
                  <wp:posOffset>7863840</wp:posOffset>
                </wp:positionV>
                <wp:extent cx="2374900" cy="36576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C7" w:rsidRPr="00A03D02" w:rsidRDefault="00047940" w:rsidP="007819C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She is at one with herself.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CEC4" id="_x0000_s1031" type="#_x0000_t202" style="position:absolute;left:0;text-align:left;margin-left:265.2pt;margin-top:619.2pt;width:187pt;height:28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" filled="f" stroked="f">
                <v:textbox>
                  <w:txbxContent>
                    <w:p w:rsidR="007819C7" w:rsidRPr="00A03D02" w:rsidRDefault="00047940" w:rsidP="007819C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She is at one with herself.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3657600</wp:posOffset>
            </wp:positionH>
            <wp:positionV relativeFrom="paragraph">
              <wp:posOffset>142875</wp:posOffset>
            </wp:positionV>
            <wp:extent cx="1775059" cy="137265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rcRect l="31736"/>
                    <a:stretch/>
                  </pic:blipFill>
                  <pic:spPr bwMode="auto">
                    <a:xfrm>
                      <a:off x="0" y="0"/>
                      <a:ext cx="1775059" cy="137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359" w:rsidRPr="00BE7359">
        <w:rPr>
          <w:rFonts w:eastAsia="Times New Roman" w:cs="Times New Roman"/>
          <w:color w:val="222222"/>
          <w:sz w:val="40"/>
          <w:szCs w:val="40"/>
        </w:rPr>
        <w:t>Let it go, let it go</w:t>
      </w:r>
      <w:r w:rsidR="00BE7359" w:rsidRPr="00BE7359">
        <w:rPr>
          <w:rFonts w:eastAsia="Times New Roman" w:cs="Times New Roman"/>
          <w:color w:val="222222"/>
          <w:sz w:val="40"/>
          <w:szCs w:val="40"/>
        </w:rPr>
        <w:br/>
        <w:t xml:space="preserve">I am </w:t>
      </w:r>
      <w:r w:rsidR="00BE7359" w:rsidRPr="008C40EA">
        <w:rPr>
          <w:rFonts w:eastAsia="Times New Roman" w:cs="Times New Roman"/>
          <w:b/>
          <w:color w:val="222222"/>
          <w:sz w:val="40"/>
          <w:szCs w:val="40"/>
        </w:rPr>
        <w:t>one with</w:t>
      </w:r>
      <w:r w:rsidR="00BE7359" w:rsidRPr="00BE7359">
        <w:rPr>
          <w:rFonts w:eastAsia="Times New Roman" w:cs="Times New Roman"/>
          <w:color w:val="222222"/>
          <w:sz w:val="40"/>
          <w:szCs w:val="40"/>
        </w:rPr>
        <w:t xml:space="preserve"> the wind and sky</w:t>
      </w:r>
      <w:r w:rsidR="00BE7359" w:rsidRPr="00BE7359">
        <w:rPr>
          <w:rFonts w:eastAsia="Times New Roman" w:cs="Times New Roman"/>
          <w:color w:val="222222"/>
          <w:sz w:val="40"/>
          <w:szCs w:val="40"/>
        </w:rPr>
        <w:br/>
        <w:t>Let it go, let it go</w:t>
      </w:r>
      <w:r w:rsidR="00BE7359" w:rsidRPr="00BE7359">
        <w:rPr>
          <w:rFonts w:eastAsia="Times New Roman" w:cs="Times New Roman"/>
          <w:color w:val="222222"/>
          <w:sz w:val="40"/>
          <w:szCs w:val="40"/>
        </w:rPr>
        <w:br/>
        <w:t>You'll never see me cry</w:t>
      </w:r>
      <w:r w:rsidR="00BE7359" w:rsidRPr="00BE7359">
        <w:rPr>
          <w:rFonts w:eastAsia="Times New Roman" w:cs="Times New Roman"/>
          <w:color w:val="222222"/>
          <w:sz w:val="40"/>
          <w:szCs w:val="40"/>
        </w:rPr>
        <w:br/>
        <w:t>Here I stand and here I stay</w:t>
      </w:r>
      <w:r w:rsidR="00BE7359" w:rsidRPr="00BE7359">
        <w:rPr>
          <w:rFonts w:eastAsia="Times New Roman" w:cs="Times New Roman"/>
          <w:color w:val="222222"/>
          <w:sz w:val="40"/>
          <w:szCs w:val="40"/>
        </w:rPr>
        <w:br/>
        <w:t>Let the storm rage on</w:t>
      </w:r>
    </w:p>
    <w:sectPr w:rsidR="008C42FE" w:rsidRPr="002F138C" w:rsidSect="002F138C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E61" w:rsidRDefault="00754E61" w:rsidP="007F7A21">
      <w:r>
        <w:separator/>
      </w:r>
    </w:p>
  </w:endnote>
  <w:endnote w:type="continuationSeparator" w:id="0">
    <w:p w:rsidR="00754E61" w:rsidRDefault="00754E61" w:rsidP="007F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E61" w:rsidRDefault="00754E61" w:rsidP="007F7A21">
      <w:r>
        <w:separator/>
      </w:r>
    </w:p>
  </w:footnote>
  <w:footnote w:type="continuationSeparator" w:id="0">
    <w:p w:rsidR="00754E61" w:rsidRDefault="00754E61" w:rsidP="007F7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1EAB"/>
    <w:multiLevelType w:val="hybridMultilevel"/>
    <w:tmpl w:val="6400AF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523F3"/>
    <w:multiLevelType w:val="hybridMultilevel"/>
    <w:tmpl w:val="D352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AC"/>
    <w:rsid w:val="00021E2B"/>
    <w:rsid w:val="00047940"/>
    <w:rsid w:val="0006376B"/>
    <w:rsid w:val="00092B6C"/>
    <w:rsid w:val="000C0D66"/>
    <w:rsid w:val="000C0E84"/>
    <w:rsid w:val="000E6E1B"/>
    <w:rsid w:val="001831C9"/>
    <w:rsid w:val="00216B7F"/>
    <w:rsid w:val="00252A4E"/>
    <w:rsid w:val="002F138C"/>
    <w:rsid w:val="00345656"/>
    <w:rsid w:val="003B1379"/>
    <w:rsid w:val="00402FD9"/>
    <w:rsid w:val="00485F27"/>
    <w:rsid w:val="00496520"/>
    <w:rsid w:val="004B1101"/>
    <w:rsid w:val="00506B6F"/>
    <w:rsid w:val="005319A6"/>
    <w:rsid w:val="005A13DA"/>
    <w:rsid w:val="005D4BDA"/>
    <w:rsid w:val="00603B7A"/>
    <w:rsid w:val="00641CB5"/>
    <w:rsid w:val="0068169D"/>
    <w:rsid w:val="0071211A"/>
    <w:rsid w:val="00754E61"/>
    <w:rsid w:val="007819C7"/>
    <w:rsid w:val="007D2938"/>
    <w:rsid w:val="007D33D4"/>
    <w:rsid w:val="007F7A21"/>
    <w:rsid w:val="00801AB1"/>
    <w:rsid w:val="00842D47"/>
    <w:rsid w:val="008C40EA"/>
    <w:rsid w:val="008C42FE"/>
    <w:rsid w:val="008F22B1"/>
    <w:rsid w:val="00940F87"/>
    <w:rsid w:val="009E4471"/>
    <w:rsid w:val="00A03D02"/>
    <w:rsid w:val="00A2619E"/>
    <w:rsid w:val="00A36897"/>
    <w:rsid w:val="00A45C61"/>
    <w:rsid w:val="00A61CA5"/>
    <w:rsid w:val="00A86516"/>
    <w:rsid w:val="00A977F6"/>
    <w:rsid w:val="00AB015F"/>
    <w:rsid w:val="00AB5137"/>
    <w:rsid w:val="00AE08A5"/>
    <w:rsid w:val="00AF37CC"/>
    <w:rsid w:val="00B21D87"/>
    <w:rsid w:val="00B676FC"/>
    <w:rsid w:val="00BE7359"/>
    <w:rsid w:val="00C22045"/>
    <w:rsid w:val="00C467CA"/>
    <w:rsid w:val="00C81DEC"/>
    <w:rsid w:val="00C93F36"/>
    <w:rsid w:val="00CD43AF"/>
    <w:rsid w:val="00D53E59"/>
    <w:rsid w:val="00D7243D"/>
    <w:rsid w:val="00DA782B"/>
    <w:rsid w:val="00E6509C"/>
    <w:rsid w:val="00EB2CC8"/>
    <w:rsid w:val="00F17FDA"/>
    <w:rsid w:val="00F621EC"/>
    <w:rsid w:val="00FB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A056D"/>
  <w15:chartTrackingRefBased/>
  <w15:docId w15:val="{68DF4EA9-BCC0-407A-9AA1-E9987083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1EC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1EC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E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21EC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1EC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A368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A2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7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A21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C0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6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truth-code.com/2016/04/8-habits-of-highly-spiritual-peop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ducatormusing.blogspot.com/2012/04/real-parent-empowerment-is-rebellion.html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mypoolsigns.com/pool-rules-sig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quotesgram.com/controlling-behavior-quot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wikitravel.org/shared/File:Speedlimit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i\Documents\Custom%20Office%20Templates\ESL%20Border%20and%20Lo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ESL Border and Logo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</dc:creator>
  <cp:keywords/>
  <dc:description/>
  <cp:lastModifiedBy>Christopher Trageser</cp:lastModifiedBy>
  <cp:revision>2</cp:revision>
  <dcterms:created xsi:type="dcterms:W3CDTF">2019-06-17T15:52:00Z</dcterms:created>
  <dcterms:modified xsi:type="dcterms:W3CDTF">2019-06-17T15:52:00Z</dcterms:modified>
</cp:coreProperties>
</file>